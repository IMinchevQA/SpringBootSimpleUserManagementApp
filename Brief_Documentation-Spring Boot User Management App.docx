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B9" w:rsidRDefault="002B4DEB">
      <w:pPr>
        <w:pStyle w:val="Heading1"/>
        <w:shd w:val="clear" w:color="auto" w:fill="FAFBFC"/>
        <w:spacing w:before="0" w:line="390" w:lineRule="atLeast"/>
        <w:jc w:val="center"/>
      </w:pPr>
      <w:r>
        <w:rPr>
          <w:rFonts w:ascii="Liberation Serif" w:eastAsia="SimSun" w:hAnsi="Liberation Serif" w:cs="Arial"/>
          <w:b/>
          <w:color w:val="auto"/>
          <w:szCs w:val="32"/>
        </w:rPr>
        <w:t>REST API:</w:t>
      </w:r>
      <w:r>
        <w:rPr>
          <w:rFonts w:ascii="Liberation Serif" w:eastAsia="SimSun" w:hAnsi="Liberation Serif" w:cs="Arial"/>
          <w:color w:val="auto"/>
          <w:szCs w:val="32"/>
        </w:rPr>
        <w:t xml:space="preserve"> </w:t>
      </w:r>
      <w:hyperlink r:id="rId7" w:history="1">
        <w:r>
          <w:rPr>
            <w:rFonts w:ascii="Liberation Serif" w:eastAsia="SimSun" w:hAnsi="Liberation Serif" w:cs="Arial"/>
            <w:color w:val="auto"/>
            <w:szCs w:val="32"/>
          </w:rPr>
          <w:t>Spring Boot User Management App</w:t>
        </w:r>
      </w:hyperlink>
      <w:r>
        <w:rPr>
          <w:rFonts w:ascii="Liberation Serif" w:eastAsia="SimSun" w:hAnsi="Liberation Serif" w:cs="Arial"/>
          <w:color w:val="auto"/>
          <w:szCs w:val="32"/>
        </w:rPr>
        <w:t xml:space="preserve"> </w:t>
      </w:r>
    </w:p>
    <w:p w:rsidR="009D1CB9" w:rsidRDefault="002B4DEB">
      <w:pPr>
        <w:spacing w:before="120" w:line="360" w:lineRule="exact"/>
        <w:rPr>
          <w:rFonts w:hint="eastAsia"/>
        </w:rPr>
      </w:pPr>
      <w:r>
        <w:t>Current application consumes and returns data in JSON format.</w:t>
      </w:r>
    </w:p>
    <w:p w:rsidR="009D1CB9" w:rsidRDefault="002B4DEB">
      <w:pPr>
        <w:spacing w:line="360" w:lineRule="exact"/>
        <w:rPr>
          <w:rFonts w:hint="eastAsia"/>
        </w:rPr>
      </w:pPr>
      <w:r>
        <w:t xml:space="preserve">Directly in package </w:t>
      </w:r>
      <w:r>
        <w:rPr>
          <w:b/>
          <w:i/>
        </w:rPr>
        <w:t>com</w:t>
      </w:r>
      <w:r>
        <w:rPr>
          <w:b/>
        </w:rPr>
        <w:t xml:space="preserve"> </w:t>
      </w:r>
      <w:r>
        <w:t xml:space="preserve">is placed file </w:t>
      </w:r>
      <w:r>
        <w:rPr>
          <w:i/>
        </w:rPr>
        <w:t xml:space="preserve">InitialDataLoader.java: </w:t>
      </w:r>
    </w:p>
    <w:p w:rsidR="009D1CB9" w:rsidRDefault="002B4DEB">
      <w:pPr>
        <w:pStyle w:val="ListParagraph"/>
        <w:numPr>
          <w:ilvl w:val="0"/>
          <w:numId w:val="1"/>
        </w:numPr>
        <w:spacing w:before="120" w:after="60" w:line="288" w:lineRule="auto"/>
        <w:ind w:left="714" w:hanging="357"/>
        <w:rPr>
          <w:rFonts w:hint="eastAsia"/>
        </w:rPr>
      </w:pPr>
      <w:r>
        <w:t xml:space="preserve"> </w:t>
      </w:r>
      <w:r>
        <w:rPr>
          <w:b/>
        </w:rPr>
        <w:t>Purpose -</w:t>
      </w:r>
      <w:r>
        <w:t xml:space="preserve"> to initialize Roles, Privileges and default Administrator user with credentials: </w:t>
      </w:r>
      <w:r>
        <w:rPr>
          <w:b/>
        </w:rPr>
        <w:t>Username</w:t>
      </w:r>
      <w:r>
        <w:t xml:space="preserve">: “Admin”; </w:t>
      </w:r>
      <w:r>
        <w:rPr>
          <w:b/>
        </w:rPr>
        <w:t>Password: “</w:t>
      </w:r>
      <w:r>
        <w:t>Administrator”.</w:t>
      </w:r>
    </w:p>
    <w:p w:rsidR="009D1CB9" w:rsidRDefault="002B4DEB">
      <w:pPr>
        <w:pStyle w:val="ListParagraph"/>
        <w:numPr>
          <w:ilvl w:val="0"/>
          <w:numId w:val="1"/>
        </w:numPr>
        <w:spacing w:line="288" w:lineRule="auto"/>
        <w:rPr>
          <w:rFonts w:hint="eastAsia"/>
        </w:rPr>
      </w:pPr>
      <w:r>
        <w:rPr>
          <w:b/>
        </w:rPr>
        <w:t xml:space="preserve">How to use - </w:t>
      </w:r>
      <w:r>
        <w:t>when the database is still empty field</w:t>
      </w:r>
      <w:r>
        <w:rPr>
          <w:b/>
        </w:rPr>
        <w:t xml:space="preserve"> </w:t>
      </w:r>
      <w:proofErr w:type="spellStart"/>
      <w:r>
        <w:rPr>
          <w:i/>
        </w:rPr>
        <w:t>alreadySetup</w:t>
      </w:r>
      <w:proofErr w:type="spellEnd"/>
      <w:r>
        <w:rPr>
          <w:i/>
        </w:rPr>
        <w:t xml:space="preserve"> </w:t>
      </w:r>
      <w:r>
        <w:t>(row 35 in the file)</w:t>
      </w:r>
      <w:r>
        <w:rPr>
          <w:i/>
        </w:rPr>
        <w:t xml:space="preserve"> </w:t>
      </w:r>
      <w:r>
        <w:t>must be set to value</w:t>
      </w:r>
      <w:r>
        <w:rPr>
          <w:i/>
        </w:rPr>
        <w:t xml:space="preserve"> - </w:t>
      </w:r>
      <w:r>
        <w:rPr>
          <w:b/>
          <w:color w:val="00B050"/>
        </w:rPr>
        <w:t>true</w:t>
      </w:r>
      <w:r>
        <w:rPr>
          <w:i/>
        </w:rPr>
        <w:t xml:space="preserve"> </w:t>
      </w:r>
      <w:r>
        <w:t>initially</w:t>
      </w:r>
      <w:r>
        <w:rPr>
          <w:b/>
        </w:rPr>
        <w:t>!</w:t>
      </w:r>
    </w:p>
    <w:p w:rsidR="009D1CB9" w:rsidRDefault="002B4DEB">
      <w:pPr>
        <w:spacing w:after="120" w:line="288" w:lineRule="auto"/>
        <w:ind w:left="709"/>
        <w:rPr>
          <w:rFonts w:hint="eastAsia"/>
        </w:rPr>
      </w:pPr>
      <w:r>
        <w:t xml:space="preserve">Once the database is initialized setting field </w:t>
      </w:r>
      <w:proofErr w:type="spellStart"/>
      <w:r>
        <w:rPr>
          <w:i/>
        </w:rPr>
        <w:t>alreadySetup</w:t>
      </w:r>
      <w:proofErr w:type="spellEnd"/>
      <w:r>
        <w:rPr>
          <w:i/>
        </w:rPr>
        <w:t xml:space="preserve"> </w:t>
      </w:r>
      <w:r>
        <w:t xml:space="preserve">to </w:t>
      </w:r>
      <w:r>
        <w:rPr>
          <w:b/>
          <w:color w:val="FF0000"/>
        </w:rPr>
        <w:t>false</w:t>
      </w:r>
      <w:r>
        <w:t xml:space="preserve"> is necessary to prevent Username: “Admin” duplication in the database when application is re-started.</w:t>
      </w:r>
    </w:p>
    <w:p w:rsidR="009D1CB9" w:rsidRDefault="002B4DEB">
      <w:pPr>
        <w:spacing w:before="120" w:after="80" w:line="360" w:lineRule="exact"/>
        <w:rPr>
          <w:rFonts w:hint="eastAsia"/>
        </w:rPr>
      </w:pPr>
      <w:r>
        <w:rPr>
          <w:b/>
          <w:shd w:val="clear" w:color="auto" w:fill="FFFF00"/>
        </w:rPr>
        <w:t>Authentication</w:t>
      </w:r>
      <w:r>
        <w:rPr>
          <w:shd w:val="clear" w:color="auto" w:fill="FFFF00"/>
        </w:rPr>
        <w:t xml:space="preserve"> - application uses JSON Web tokens (JWTs) to authenticate users. Each token has expiration time from 10 days;</w:t>
      </w:r>
    </w:p>
    <w:p w:rsidR="009D1CB9" w:rsidRDefault="002B4DEB">
      <w:pPr>
        <w:spacing w:after="80" w:line="360" w:lineRule="exact"/>
        <w:rPr>
          <w:rFonts w:hint="eastAsia"/>
        </w:rPr>
      </w:pPr>
      <w:r>
        <w:rPr>
          <w:b/>
        </w:rPr>
        <w:t>Localhost URL</w:t>
      </w:r>
      <w:r>
        <w:t xml:space="preserve"> - http://localhost:8080 </w:t>
      </w:r>
    </w:p>
    <w:p w:rsidR="009D1CB9" w:rsidRDefault="002B4DEB">
      <w:pPr>
        <w:spacing w:after="80" w:line="360" w:lineRule="exact"/>
        <w:rPr>
          <w:rFonts w:hint="eastAsia"/>
        </w:rPr>
      </w:pPr>
      <w:r>
        <w:rPr>
          <w:b/>
        </w:rPr>
        <w:t>H2-console URL</w:t>
      </w:r>
      <w:r>
        <w:t xml:space="preserve"> - http://localhost:8080/h2-console/</w:t>
      </w:r>
    </w:p>
    <w:p w:rsidR="009D1CB9" w:rsidRDefault="002B4DEB">
      <w:pPr>
        <w:spacing w:line="360" w:lineRule="exact"/>
        <w:rPr>
          <w:rFonts w:hint="eastAsia"/>
        </w:rPr>
      </w:pPr>
      <w:r>
        <w:t>Application’s supported features including corresponding requests necessary with additional requirements and limitations are described in Table 1 below.</w:t>
      </w: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3"/>
        <w:gridCol w:w="2059"/>
        <w:gridCol w:w="3112"/>
        <w:gridCol w:w="903"/>
        <w:gridCol w:w="3275"/>
        <w:gridCol w:w="3590"/>
      </w:tblGrid>
      <w:tr w:rsidR="009D1CB9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color w:val="FFFFFF"/>
              </w:rPr>
            </w:pPr>
            <w:r>
              <w:rPr>
                <w:color w:val="FFFFFF"/>
              </w:rPr>
              <w:t>Pos.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Method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3318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hint="eastAsia"/>
              </w:rPr>
            </w:pPr>
            <w:r>
              <w:rPr>
                <w:b/>
                <w:sz w:val="22"/>
                <w:szCs w:val="22"/>
              </w:rPr>
              <w:t xml:space="preserve">Register 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t>1.1.</w:t>
            </w:r>
            <w:r>
              <w:rPr>
                <w:b/>
                <w:lang w:val="bg-BG"/>
              </w:rPr>
              <w:t xml:space="preserve"> </w:t>
            </w:r>
            <w:r>
              <w:t>Administrator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sz w:val="22"/>
                <w:szCs w:val="22"/>
              </w:rPr>
              <w:t>/users/administrator/register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  <w:p w:rsidR="009D1CB9" w:rsidRDefault="009D1CB9">
            <w:pPr>
              <w:spacing w:before="60"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"username": "Admin1",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passwordConfirm</w:t>
            </w:r>
            <w:proofErr w:type="spellEnd"/>
            <w:r>
              <w:rPr>
                <w:sz w:val="18"/>
                <w:szCs w:val="18"/>
              </w:rPr>
              <w:t>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roleId</w:t>
            </w:r>
            <w:proofErr w:type="spellEnd"/>
            <w:r>
              <w:rPr>
                <w:sz w:val="18"/>
                <w:szCs w:val="18"/>
              </w:rPr>
              <w:t>": "1"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- username – 3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÷</w:t>
            </w:r>
            <w:r>
              <w:rPr>
                <w:sz w:val="22"/>
                <w:szCs w:val="22"/>
              </w:rPr>
              <w:t xml:space="preserve"> 15 symbols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- password – 5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÷</w:t>
            </w:r>
            <w:r>
              <w:rPr>
                <w:sz w:val="22"/>
                <w:szCs w:val="22"/>
              </w:rPr>
              <w:t xml:space="preserve"> 15 symbols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roleId</w:t>
            </w:r>
            <w:proofErr w:type="spellEnd"/>
            <w:r>
              <w:rPr>
                <w:sz w:val="22"/>
                <w:szCs w:val="22"/>
              </w:rPr>
              <w:t xml:space="preserve"> = 1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Providing of Administrator authorization token in request headers is required. 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 xml:space="preserve">Authorization token is provided in the response headers after login with e.g.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: “Admin”;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Password: 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Administrator”.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"/>
        <w:gridCol w:w="2052"/>
        <w:gridCol w:w="3118"/>
        <w:gridCol w:w="851"/>
        <w:gridCol w:w="2976"/>
        <w:gridCol w:w="3707"/>
      </w:tblGrid>
      <w:tr w:rsidR="009D1CB9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447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1.2.</w:t>
            </w:r>
            <w:r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/users/register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"username": "Employer",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passwordConfirm</w:t>
            </w:r>
            <w:proofErr w:type="spellEnd"/>
            <w:r>
              <w:rPr>
                <w:sz w:val="18"/>
                <w:szCs w:val="18"/>
              </w:rPr>
              <w:t>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roleId</w:t>
            </w:r>
            <w:proofErr w:type="spellEnd"/>
            <w:r>
              <w:rPr>
                <w:sz w:val="18"/>
                <w:szCs w:val="18"/>
              </w:rPr>
              <w:t>": "2"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username – 3 ÷ 15 symbols</w:t>
            </w:r>
          </w:p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password – 5 ÷ 15 symbols</w:t>
            </w:r>
          </w:p>
          <w:p w:rsidR="009D1CB9" w:rsidRDefault="002B4DEB">
            <w:pPr>
              <w:spacing w:after="120"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roleId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2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authorization token required!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additional Employer values necessary are provided with Employer’s update request!</w:t>
            </w:r>
          </w:p>
        </w:tc>
      </w:tr>
      <w:tr w:rsidR="009D1CB9">
        <w:trPr>
          <w:trHeight w:val="400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1.3.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Employee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/users/administrator/register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0" w:right="-108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"username": "Employee",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"password":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passwordConfirm</w:t>
            </w:r>
            <w:proofErr w:type="spellEnd"/>
            <w:r>
              <w:rPr>
                <w:sz w:val="18"/>
                <w:szCs w:val="18"/>
              </w:rPr>
              <w:t>": "12345",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"</w:t>
            </w:r>
            <w:proofErr w:type="spellStart"/>
            <w:r>
              <w:rPr>
                <w:sz w:val="18"/>
                <w:szCs w:val="18"/>
              </w:rPr>
              <w:t>roleId</w:t>
            </w:r>
            <w:proofErr w:type="spellEnd"/>
            <w:r>
              <w:rPr>
                <w:sz w:val="18"/>
                <w:szCs w:val="18"/>
              </w:rPr>
              <w:t>": "3"</w:t>
            </w:r>
          </w:p>
          <w:p w:rsidR="009D1CB9" w:rsidRDefault="002B4DEB">
            <w:pPr>
              <w:spacing w:line="312" w:lineRule="auto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username – 3 ÷ 15 symbols</w:t>
            </w:r>
          </w:p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 password – 5 ÷ 15 symbols</w:t>
            </w:r>
          </w:p>
          <w:p w:rsidR="009D1CB9" w:rsidRDefault="002B4DEB">
            <w:pPr>
              <w:spacing w:after="120"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roleId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2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authorization token required!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additional Employer values necessary are provided with Employer’s update request!</w:t>
            </w:r>
          </w:p>
        </w:tc>
      </w:tr>
      <w:tr w:rsidR="009D1CB9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/ users/login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0" w:right="-108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>"username": " Employee ",</w:t>
            </w:r>
          </w:p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ab/>
              <w:t>"password": "12345"</w:t>
            </w:r>
          </w:p>
          <w:p w:rsidR="009D1CB9" w:rsidRDefault="002B4DEB">
            <w:pPr>
              <w:spacing w:line="312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Returns JWT in response headers if successful.</w:t>
            </w:r>
          </w:p>
        </w:tc>
      </w:tr>
      <w:tr w:rsidR="009D1CB9"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3.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List Users</w:t>
            </w: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3.1 Users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/users/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list_all_users?page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=0&amp;size=4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0" w:right="-108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Requirements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access for Employers and Employees! </w:t>
            </w:r>
          </w:p>
        </w:tc>
      </w:tr>
    </w:tbl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lastRenderedPageBreak/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77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3.2 Employers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list_employers?page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=0&amp;size=4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Providing of Administrator authorization token in request headers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No access for Employers and Employees!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3.3 All employees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list_all_employees?page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=0&amp;size=4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Providing of Administrator authorization token in request headers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No access for Employers and Employees!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ind w:left="369" w:hanging="369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3.3 </w:t>
            </w:r>
            <w:r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Employees of current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list_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employees?page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=0&amp;size=4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jc w:val="center"/>
              <w:rPr>
                <w:rFonts w:hint="eastAsia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can see only his own Employees!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No access for Employees!</w:t>
            </w:r>
          </w:p>
        </w:tc>
      </w:tr>
      <w:tr w:rsidR="009D1CB9">
        <w:trPr>
          <w:trHeight w:val="40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Count Employees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count_employees</w:t>
            </w:r>
            <w:proofErr w:type="spellEnd"/>
          </w:p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jc w:val="center"/>
              <w:rPr>
                <w:rFonts w:hint="eastAsia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can see only the count of his own Employees!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No access for Employees!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lastRenderedPageBreak/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77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Update</w:t>
            </w:r>
          </w:p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5.1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update_employer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</w:t>
            </w:r>
          </w:p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"Bill",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middleInitial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"B",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"Billson"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3 ÷ 15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middleInitial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1 upper case letter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3 ÷ 15 letters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empty fields acceptable!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can update his own data!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No access for Employees!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hint="eastAsia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ind w:left="340" w:hanging="340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5.2 Employee by </w:t>
            </w:r>
            <w:r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himself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update_employee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"Mike",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middleInitial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"S",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Mikeson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"1234567890",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"sex": "M",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"1985-12-01"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3 ÷ 15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middleInitial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1 upper case letter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3 ÷ 15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10 ÷ 20 numbers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sex – M or F uppercase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“YYYY-MM-DD”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Administrator/Employee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empty fields acceptable!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can update his own data!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sz w:val="22"/>
                <w:szCs w:val="22"/>
              </w:rPr>
              <w:t>Described fields cannot be modified by Employer!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77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ind w:left="313" w:hanging="31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5.3 Employee by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update_employee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ind w:left="-113" w:right="-113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"employeeNumber":"12345",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"departmentID":"12345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" ,</w:t>
            </w:r>
            <w:proofErr w:type="gramEnd"/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job":"Inspector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formalEducationYears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"2",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yearSalary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"1000.33",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yearBonus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": "201.42",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"commission": "99.87"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employeeNumber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5 ÷ 10 numbers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departmentID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5 ÷ 10 numbers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job – 5 ÷ 30 letters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formalEducationYears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 number value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yearSalary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number value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yearBonus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number value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commission – number value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empty fields acceptable!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Employer can update only his own data Employee!</w:t>
            </w:r>
          </w:p>
          <w:p w:rsidR="009D1CB9" w:rsidRDefault="002B4DEB">
            <w:pPr>
              <w:spacing w:line="312" w:lineRule="auto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Described fields cannot be modified by Employee!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ind w:right="-114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Subscribe Employee to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subscribe_employee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ids number.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access for Employees!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 Employer cannot assign Employees to another Employer!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229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Release Employee from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release_employee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ids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access for Employees!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 Employer cannot release Employees assigned to another Employer!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8.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Change status</w:t>
            </w:r>
          </w:p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8.1. Employer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change_status</w:t>
            </w:r>
            <w:proofErr w:type="spellEnd"/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 access for Employees!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change only his own status.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8.2. Employee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/employees/{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change_status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"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Administrator/Employer/Employee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Employee can change only his own status.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change only status of his Employees.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229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Delete</w:t>
            </w:r>
          </w:p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9.1. Employer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delete_employer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rPr>
                <w:color w:val="FF0000"/>
                <w:sz w:val="20"/>
                <w:szCs w:val="20"/>
              </w:rPr>
              <w:t>DELETE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9D1CB9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Only Administrator can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delete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entity!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All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Employers’s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tasks and related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TaskProgressUpdates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are </w:t>
            </w:r>
            <w:r>
              <w:rPr>
                <w:rFonts w:ascii="Times New Roman" w:hAnsi="Times New Roman" w:cs="Times New Roman"/>
                <w:b/>
                <w:color w:val="FF0000"/>
                <w:sz w:val="22"/>
                <w:szCs w:val="22"/>
              </w:rPr>
              <w:t>deleted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!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- All the subscribed Employees are released (Employer field set to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null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but </w:t>
            </w:r>
            <w:r>
              <w:rPr>
                <w:rFonts w:ascii="Times New Roman" w:hAnsi="Times New Roman" w:cs="Times New Roman"/>
                <w:b/>
                <w:color w:val="00B050"/>
                <w:sz w:val="22"/>
                <w:szCs w:val="22"/>
              </w:rPr>
              <w:t>not deleted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from the system!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9.2 Employee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/employers/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delete_employee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rPr>
                <w:color w:val="FF0000"/>
                <w:sz w:val="20"/>
                <w:szCs w:val="20"/>
              </w:rPr>
              <w:t>DELETE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2B4DEB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Only Administrator can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delete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entity!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Create Task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/tasks/employer/{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create_task</w:t>
            </w:r>
            <w:proofErr w:type="spellEnd"/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"title": "Some Task"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Employee cannot create a Task!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17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Update Task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update_task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id number.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PUT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"title": "Some Task Update"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cannot update another Employer’s Tasks!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Employee cannot update a Task!</w:t>
            </w:r>
          </w:p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Assign Employee to a Task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/tasks/employer/{employer_id}/assign_employee/{employee_id}/to_task/{task_id}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 and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 numbers.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1CB9" w:rsidRDefault="009D1CB9">
            <w:pPr>
              <w:spacing w:line="312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only assign his own Employees to his own Tasks.</w:t>
            </w:r>
          </w:p>
        </w:tc>
      </w:tr>
      <w:tr w:rsidR="009D1CB9">
        <w:trPr>
          <w:trHeight w:val="44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Release Employee from a Task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12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/tasks/employer/{employer_id}/release_employee/{employee_id}/from_task/{task_id}</w:t>
            </w:r>
          </w:p>
          <w:p w:rsidR="009D1CB9" w:rsidRDefault="009D1CB9">
            <w:pPr>
              <w:spacing w:before="12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employer_id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 and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 numbers.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</w:rPr>
            </w:pPr>
            <w: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9D1CB9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Administrator/Employer authorization token in request headers is required.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 only release his own Employees from his own Tasks.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  <w:bookmarkStart w:id="0" w:name="_GoBack"/>
      <w:bookmarkEnd w:id="0"/>
    </w:p>
    <w:p w:rsidR="009D1CB9" w:rsidRDefault="009D1CB9">
      <w:pPr>
        <w:spacing w:line="360" w:lineRule="exact"/>
        <w:rPr>
          <w:rFonts w:hint="eastAsia"/>
        </w:rPr>
      </w:pPr>
    </w:p>
    <w:p w:rsidR="009D1CB9" w:rsidRDefault="002B4DEB">
      <w:pPr>
        <w:spacing w:before="120" w:line="360" w:lineRule="exact"/>
        <w:rPr>
          <w:rFonts w:hint="eastAsia"/>
        </w:rPr>
      </w:pPr>
      <w:r>
        <w:rPr>
          <w:b/>
        </w:rPr>
        <w:t xml:space="preserve">Table 1: </w:t>
      </w:r>
      <w:r>
        <w:t>Application supported features.</w:t>
      </w:r>
    </w:p>
    <w:tbl>
      <w:tblPr>
        <w:tblW w:w="133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2127"/>
        <w:gridCol w:w="3118"/>
        <w:gridCol w:w="851"/>
        <w:gridCol w:w="2976"/>
        <w:gridCol w:w="3686"/>
      </w:tblGrid>
      <w:tr w:rsidR="009D1CB9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34" w:right="-106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Pos.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Operation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Request </w:t>
            </w:r>
            <w:proofErr w:type="spellStart"/>
            <w:r>
              <w:rPr>
                <w:b/>
                <w:color w:val="FFFFFF"/>
              </w:rPr>
              <w:t>Url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left="-113" w:right="-112"/>
              <w:jc w:val="center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Method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Request Body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  <w:color w:val="FFFFFF"/>
              </w:rPr>
            </w:pPr>
            <w:r>
              <w:rPr>
                <w:b/>
                <w:color w:val="FFFFFF"/>
              </w:rPr>
              <w:t>Requirements &amp; Remarks</w:t>
            </w:r>
          </w:p>
        </w:tc>
      </w:tr>
      <w:tr w:rsidR="009D1CB9">
        <w:trPr>
          <w:trHeight w:val="172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Add Task Progress Update</w:t>
            </w:r>
          </w:p>
          <w:p w:rsidR="009D1CB9" w:rsidRDefault="009D1CB9">
            <w:pPr>
              <w:spacing w:before="60"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before="60" w:line="28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/tasks/employee/{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}/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add_update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:rsidR="009D1CB9" w:rsidRDefault="009D1CB9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9D1CB9" w:rsidRDefault="002B4DEB">
            <w:pPr>
              <w:spacing w:line="28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Note:</w:t>
            </w:r>
          </w:p>
          <w:p w:rsidR="009D1CB9" w:rsidRDefault="002B4DEB">
            <w:pPr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employee_id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task_id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}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must be replaced with corresponding id numbers.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ind w:left="-113" w:right="-113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  <w:t>"title": "Some Task Update"</w:t>
            </w:r>
          </w:p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Providing of Administrator/Employee authorization token in request headers is required.</w:t>
            </w:r>
          </w:p>
          <w:p w:rsidR="008A2230" w:rsidRDefault="008A2230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Employee </w:t>
            </w:r>
            <w:r w:rsidR="00196A7D">
              <w:rPr>
                <w:rFonts w:ascii="Times New Roman" w:hAnsi="Times New Roman" w:cs="Times New Roman"/>
                <w:sz w:val="22"/>
                <w:szCs w:val="22"/>
              </w:rPr>
              <w:t>can only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add Task progress update</w:t>
            </w:r>
            <w:r w:rsidR="00196A7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</w:t>
            </w:r>
            <w:r w:rsidR="00196A7D">
              <w:rPr>
                <w:rFonts w:ascii="Times New Roman" w:hAnsi="Times New Roman" w:cs="Times New Roman"/>
                <w:sz w:val="22"/>
                <w:szCs w:val="22"/>
              </w:rPr>
              <w:t>Tasks that he is assigned to.</w:t>
            </w:r>
          </w:p>
          <w:p w:rsidR="009D1CB9" w:rsidRDefault="002B4DEB" w:rsidP="006A2A77">
            <w:pPr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Employer cannot</w:t>
            </w:r>
            <w:r w:rsidR="006A2A77">
              <w:rPr>
                <w:rFonts w:ascii="Times New Roman" w:hAnsi="Times New Roman" w:cs="Times New Roman"/>
                <w:sz w:val="22"/>
                <w:szCs w:val="22"/>
              </w:rPr>
              <w:t xml:space="preserve"> add Task progress update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!</w:t>
            </w:r>
            <w:r w:rsidR="006A2A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:rsidR="009D1CB9" w:rsidRDefault="009D1CB9">
      <w:pPr>
        <w:spacing w:line="360" w:lineRule="exact"/>
        <w:rPr>
          <w:rFonts w:hint="eastAsia"/>
        </w:rPr>
      </w:pPr>
    </w:p>
    <w:p w:rsidR="009D1CB9" w:rsidRDefault="009D1CB9">
      <w:pPr>
        <w:spacing w:line="360" w:lineRule="exact"/>
        <w:rPr>
          <w:rFonts w:hint="eastAsia"/>
        </w:rPr>
      </w:pPr>
    </w:p>
    <w:tbl>
      <w:tblPr>
        <w:tblW w:w="41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5"/>
        <w:gridCol w:w="2551"/>
      </w:tblGrid>
      <w:tr w:rsidR="009D1CB9"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ind w:right="-112"/>
              <w:rPr>
                <w:rFonts w:hint="eastAsia"/>
                <w:b/>
              </w:rPr>
            </w:pPr>
            <w:r>
              <w:rPr>
                <w:b/>
              </w:rPr>
              <w:t>Prepared by: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Ivan Minchev</w:t>
            </w:r>
          </w:p>
        </w:tc>
      </w:tr>
      <w:tr w:rsidR="009D1CB9"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5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1CB9" w:rsidRDefault="002B4DEB">
            <w:pPr>
              <w:spacing w:line="360" w:lineRule="exact"/>
              <w:rPr>
                <w:rFonts w:hint="eastAsia"/>
              </w:rPr>
            </w:pPr>
            <w:r>
              <w:t>15.11.2017</w:t>
            </w:r>
          </w:p>
        </w:tc>
      </w:tr>
    </w:tbl>
    <w:p w:rsidR="009D1CB9" w:rsidRDefault="009D1CB9">
      <w:pPr>
        <w:pStyle w:val="Textbody"/>
        <w:jc w:val="center"/>
        <w:rPr>
          <w:rFonts w:hint="eastAsia"/>
        </w:rPr>
      </w:pPr>
    </w:p>
    <w:p w:rsidR="009D1CB9" w:rsidRDefault="009D1CB9">
      <w:pPr>
        <w:rPr>
          <w:rFonts w:hint="eastAsia"/>
        </w:rPr>
      </w:pPr>
    </w:p>
    <w:p w:rsidR="009D1CB9" w:rsidRDefault="009D1CB9">
      <w:pPr>
        <w:jc w:val="right"/>
        <w:rPr>
          <w:rFonts w:hint="eastAsia"/>
        </w:rPr>
      </w:pPr>
    </w:p>
    <w:sectPr w:rsidR="009D1CB9">
      <w:headerReference w:type="default" r:id="rId8"/>
      <w:footerReference w:type="default" r:id="rId9"/>
      <w:pgSz w:w="15840" w:h="12240" w:orient="landscape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D9F" w:rsidRDefault="00BF3D9F">
      <w:pPr>
        <w:rPr>
          <w:rFonts w:hint="eastAsia"/>
        </w:rPr>
      </w:pPr>
      <w:r>
        <w:separator/>
      </w:r>
    </w:p>
  </w:endnote>
  <w:endnote w:type="continuationSeparator" w:id="0">
    <w:p w:rsidR="00BF3D9F" w:rsidRDefault="00BF3D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EED" w:rsidRDefault="002B4DEB">
    <w:pPr>
      <w:pStyle w:val="Footer"/>
      <w:jc w:val="right"/>
      <w:rPr>
        <w:rFonts w:hint="eastAsia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3E6C">
      <w:rPr>
        <w:rFonts w:hint="eastAsia"/>
        <w:noProof/>
      </w:rPr>
      <w:t>8</w:t>
    </w:r>
    <w:r>
      <w:fldChar w:fldCharType="end"/>
    </w:r>
    <w:r>
      <w:t xml:space="preserve"> of 9</w:t>
    </w:r>
  </w:p>
  <w:p w:rsidR="004A4EED" w:rsidRDefault="00BF3D9F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D9F" w:rsidRDefault="00BF3D9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F3D9F" w:rsidRDefault="00BF3D9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EED" w:rsidRDefault="002B4DEB">
    <w:pPr>
      <w:pStyle w:val="Heading2"/>
      <w:spacing w:before="0"/>
      <w:jc w:val="center"/>
      <w:rPr>
        <w:rFonts w:hint="eastAsia"/>
        <w:sz w:val="40"/>
        <w:szCs w:val="40"/>
      </w:rPr>
    </w:pPr>
    <w:r>
      <w:rPr>
        <w:sz w:val="40"/>
        <w:szCs w:val="40"/>
      </w:rPr>
      <w:t>Small API Documentation Ver.</w:t>
    </w:r>
    <w:r w:rsidR="00E53E6C">
      <w:rPr>
        <w:sz w:val="40"/>
        <w:szCs w:val="40"/>
      </w:rPr>
      <w:t>1</w:t>
    </w:r>
    <w:r>
      <w:rPr>
        <w:sz w:val="40"/>
        <w:szCs w:val="40"/>
      </w:rPr>
      <w:t>.0</w:t>
    </w:r>
  </w:p>
  <w:p w:rsidR="004A4EED" w:rsidRDefault="00BF3D9F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574"/>
    <w:multiLevelType w:val="multilevel"/>
    <w:tmpl w:val="3A2C1734"/>
    <w:lvl w:ilvl="0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B9"/>
    <w:rsid w:val="00196A7D"/>
    <w:rsid w:val="002B4DEB"/>
    <w:rsid w:val="006A2A77"/>
    <w:rsid w:val="008A2230"/>
    <w:rsid w:val="009D1CB9"/>
    <w:rsid w:val="00BF3D9F"/>
    <w:rsid w:val="00E53E6C"/>
    <w:rsid w:val="00F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AC68"/>
  <w15:docId w15:val="{0AB393B3-D11E-46A2-A76A-0B78E8D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Mangal"/>
      <w:color w:val="2E74B5"/>
      <w:sz w:val="32"/>
      <w:szCs w:val="29"/>
    </w:rPr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MinchevQA/SpringBootSimpleUserManagement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Minchev</dc:creator>
  <cp:lastModifiedBy>Ivan Minchev</cp:lastModifiedBy>
  <cp:revision>5</cp:revision>
  <dcterms:created xsi:type="dcterms:W3CDTF">2017-11-15T14:45:00Z</dcterms:created>
  <dcterms:modified xsi:type="dcterms:W3CDTF">2017-11-16T07:21:00Z</dcterms:modified>
</cp:coreProperties>
</file>